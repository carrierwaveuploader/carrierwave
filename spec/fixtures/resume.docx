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1172B4E2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4FCE90D3B21F2C4B8A31ED05C6BA987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4A630909" w14:textId="77777777" w:rsidR="00B93310" w:rsidRPr="005152F2" w:rsidRDefault="004D4098" w:rsidP="003856C9">
                <w:pPr>
                  <w:pStyle w:val="Heading1"/>
                </w:pPr>
                <w:r>
                  <w:t>Test Person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48748D5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45E8080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16D641E" wp14:editId="2CA6912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AF08F76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A528AD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A5FDA9D" w14:textId="77777777" w:rsidR="00441EB9" w:rsidRDefault="0077732D" w:rsidP="00441EB9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159736844"/>
                      <w:placeholder>
                        <w:docPart w:val="9E52FFF7F4C462438B17828FEBB2285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Email</w:t>
                      </w:r>
                    </w:sdtContent>
                  </w:sdt>
                </w:p>
              </w:tc>
            </w:tr>
            <w:tr w:rsidR="00441EB9" w:rsidRPr="005152F2" w14:paraId="44CAFC7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BA5DAE3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D1BCFED" wp14:editId="7F047E80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7DE0F45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D9C531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A439448" w14:textId="77777777" w:rsidR="00441EB9" w:rsidRDefault="0077732D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2EBA22DCF75B964ABB6A61C6809C697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14:paraId="21ED0F99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12C7765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A75F8AC" wp14:editId="4AD1C835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FB53C6B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8F2227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E7C1303" w14:textId="77777777" w:rsidR="00441EB9" w:rsidRDefault="0077732D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414093C9CA6FE244AB8039BF949F428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14:paraId="0BAE7346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1C1FD155" w14:textId="77777777" w:rsidR="00441EB9" w:rsidRPr="00441EB9" w:rsidRDefault="0077732D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45052ABCBE797C4D934122840F3FED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14:paraId="44E2C67D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E8907E7" w14:textId="77777777" w:rsidR="002C77B9" w:rsidRDefault="0077732D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D9E3CF8BE247564DAB09AD1B341330A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2A010558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6CFA7E68" wp14:editId="60D03DDC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5260888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436C9A7" w14:textId="77777777" w:rsidR="005A7E57" w:rsidRDefault="0077732D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C8709BD56EA3D14EB1024B779EC8090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14:paraId="110CB112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4AE57370" w14:textId="77777777" w:rsidR="005A7E57" w:rsidRDefault="0077732D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3FDF42C117D22247BA18D1B018DD8FE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5F8A7B35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FE21849" wp14:editId="0FCA699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814EF0A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20104AACCD20CC40A87D4CD21EAD955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EA59331" w14:textId="77777777"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14:paraId="2EF1B317" w14:textId="77777777" w:rsidR="00B93310" w:rsidRPr="005152F2" w:rsidRDefault="00B93310" w:rsidP="003856C9"/>
        </w:tc>
        <w:tc>
          <w:tcPr>
            <w:tcW w:w="723" w:type="dxa"/>
          </w:tcPr>
          <w:p w14:paraId="09705200" w14:textId="77777777" w:rsidR="00B93310" w:rsidRPr="005152F2" w:rsidRDefault="00B93310" w:rsidP="00463463">
            <w:bookmarkStart w:id="0" w:name="_GoBack"/>
            <w:bookmarkEnd w:id="0"/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1BC13A4F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50678E8" w14:textId="77777777" w:rsidR="008F6337" w:rsidRPr="005152F2" w:rsidRDefault="0077732D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06B3D339754FE64F92C0EC0429DDBBA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54592AE1" w14:textId="77777777" w:rsidR="008F6337" w:rsidRPr="0043426C" w:rsidRDefault="0077732D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559BD0579CE8944EA496ABB13BC3F54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14:paraId="7BCEE854" w14:textId="77777777" w:rsidR="008F6337" w:rsidRPr="005152F2" w:rsidRDefault="0077732D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965A28DA89A9AA44BF681237E30F1E7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2FDCDABE8541FD4D81678286E69FB48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BB3E29D" w14:textId="77777777"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DBFBA1BFC164D04DBC438C0838D4733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F0983DD" w14:textId="77777777"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494BC429864E9F40A375973523E9580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B14A587" w14:textId="77777777"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7E1E60F84E046644AD5EFF680F02339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21F09A1" w14:textId="77777777"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14:paraId="6619C309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EE6B3DA" w14:textId="77777777" w:rsidR="008F6337" w:rsidRPr="005152F2" w:rsidRDefault="0077732D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CD3CF084618DF41A93C7440571C42B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B44FEC1098BDAE49A8FDF4CBCBE47A2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38E9327" w14:textId="77777777"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B94B24A30A91314288D76F229462B89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FB01AA8" w14:textId="77777777"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14:paraId="41FB708E" w14:textId="7643F848" w:rsidR="008F6337" w:rsidRDefault="00CC405F" w:rsidP="007B2F5C">
                  <w:r>
                    <w:rPr>
                      <w:noProof/>
                    </w:rPr>
                    <w:drawing>
                      <wp:inline distT="0" distB="0" distL="0" distR="0" wp14:anchorId="5F95E3F2" wp14:editId="26A2FB11">
                        <wp:extent cx="3784600" cy="2838450"/>
                        <wp:effectExtent l="0" t="0" r="0" b="6350"/>
                        <wp:docPr id="4" name="Picture 4" descr="A group of sheep standing on top of a grass covered field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landscape.jp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84600" cy="2838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F6337" w14:paraId="3FE653CC" w14:textId="77777777" w:rsidTr="00B85871">
              <w:tc>
                <w:tcPr>
                  <w:tcW w:w="5191" w:type="dxa"/>
                </w:tcPr>
                <w:p w14:paraId="055C2D1B" w14:textId="77777777" w:rsidR="008F6337" w:rsidRPr="005152F2" w:rsidRDefault="0077732D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F66BBD024358B54CA0F28F424C5FD0A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310C5624BB6C474AAA83B1F7ED99019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C3B0973" w14:textId="77777777"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02299CD8" w14:textId="77777777" w:rsidR="008F6337" w:rsidRPr="005152F2" w:rsidRDefault="008F6337" w:rsidP="003856C9"/>
        </w:tc>
      </w:tr>
    </w:tbl>
    <w:p w14:paraId="7891EE3C" w14:textId="77777777" w:rsidR="00E941EF" w:rsidRDefault="00E941EF" w:rsidP="0019561F">
      <w:pPr>
        <w:pStyle w:val="NoSpacing"/>
      </w:pPr>
    </w:p>
    <w:sectPr w:rsidR="00E941E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D3A29" w14:textId="77777777" w:rsidR="0077732D" w:rsidRDefault="0077732D" w:rsidP="003856C9">
      <w:pPr>
        <w:spacing w:after="0" w:line="240" w:lineRule="auto"/>
      </w:pPr>
      <w:r>
        <w:separator/>
      </w:r>
    </w:p>
  </w:endnote>
  <w:endnote w:type="continuationSeparator" w:id="0">
    <w:p w14:paraId="7ED97904" w14:textId="77777777" w:rsidR="0077732D" w:rsidRDefault="0077732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D16C7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D9B48F0" wp14:editId="494A1E4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F55F3B9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1FD00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B194584" wp14:editId="638C8CC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92497E2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00C30" w14:textId="77777777" w:rsidR="0077732D" w:rsidRDefault="0077732D" w:rsidP="003856C9">
      <w:pPr>
        <w:spacing w:after="0" w:line="240" w:lineRule="auto"/>
      </w:pPr>
      <w:r>
        <w:separator/>
      </w:r>
    </w:p>
  </w:footnote>
  <w:footnote w:type="continuationSeparator" w:id="0">
    <w:p w14:paraId="19495EEA" w14:textId="77777777" w:rsidR="0077732D" w:rsidRDefault="0077732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93A3E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979ECB2" wp14:editId="457A3DA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4AA1BE0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32B8D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B77F2F1" wp14:editId="03AFD20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74625A4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98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4D4098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7732D"/>
    <w:rsid w:val="007803B7"/>
    <w:rsid w:val="007B2F5C"/>
    <w:rsid w:val="007C5F05"/>
    <w:rsid w:val="008074FE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C405F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E16B1"/>
  <w15:chartTrackingRefBased/>
  <w15:docId w15:val="{E7FE5876-E27D-FE41-B595-2D4715DC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thony/Library/Containers/com.microsoft.Word/Data/Library/Application%20Support/Microsoft/Office/16.0/DTS/en-US%7b6D0FC615-6E6B-4B4C-9A58-A2F305212741%7d/%7b5587EE7A-42F4-F64D-9147-CF315CD9D1BE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E90D3B21F2C4B8A31ED05C6BA9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97014-3348-F342-887D-C8AD5756ACCB}"/>
      </w:docPartPr>
      <w:docPartBody>
        <w:p w:rsidR="00DF609B" w:rsidRDefault="00E70F5D">
          <w:pPr>
            <w:pStyle w:val="4FCE90D3B21F2C4B8A31ED05C6BA9872"/>
          </w:pPr>
          <w:r w:rsidRPr="005152F2">
            <w:t>Your Name</w:t>
          </w:r>
        </w:p>
      </w:docPartBody>
    </w:docPart>
    <w:docPart>
      <w:docPartPr>
        <w:name w:val="9E52FFF7F4C462438B17828FEBB22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642F0-978C-9042-9E3B-495CF74F92D8}"/>
      </w:docPartPr>
      <w:docPartBody>
        <w:p w:rsidR="00DF609B" w:rsidRDefault="00E70F5D">
          <w:pPr>
            <w:pStyle w:val="9E52FFF7F4C462438B17828FEBB22856"/>
          </w:pPr>
          <w:r w:rsidRPr="005152F2">
            <w:t>Email</w:t>
          </w:r>
        </w:p>
      </w:docPartBody>
    </w:docPart>
    <w:docPart>
      <w:docPartPr>
        <w:name w:val="2EBA22DCF75B964ABB6A61C6809C6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0510E-EC3C-0646-84BC-400157FA3AEB}"/>
      </w:docPartPr>
      <w:docPartBody>
        <w:p w:rsidR="00DF609B" w:rsidRDefault="00E70F5D">
          <w:pPr>
            <w:pStyle w:val="2EBA22DCF75B964ABB6A61C6809C697A"/>
          </w:pPr>
          <w:r w:rsidRPr="005152F2">
            <w:t>Telephone</w:t>
          </w:r>
        </w:p>
      </w:docPartBody>
    </w:docPart>
    <w:docPart>
      <w:docPartPr>
        <w:name w:val="414093C9CA6FE244AB8039BF949F4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16038-7A13-7547-A9DE-94F5680DA627}"/>
      </w:docPartPr>
      <w:docPartBody>
        <w:p w:rsidR="00DF609B" w:rsidRDefault="00E70F5D">
          <w:pPr>
            <w:pStyle w:val="414093C9CA6FE244AB8039BF949F428B"/>
          </w:pPr>
          <w:r w:rsidRPr="003053D9">
            <w:t>LinkedIn URL</w:t>
          </w:r>
        </w:p>
      </w:docPartBody>
    </w:docPart>
    <w:docPart>
      <w:docPartPr>
        <w:name w:val="45052ABCBE797C4D934122840F3FE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55C45-2613-A54B-B2EA-887383F5CBC2}"/>
      </w:docPartPr>
      <w:docPartBody>
        <w:p w:rsidR="00DF609B" w:rsidRDefault="00E70F5D">
          <w:pPr>
            <w:pStyle w:val="45052ABCBE797C4D934122840F3FED5D"/>
          </w:pPr>
          <w:r w:rsidRPr="005152F2">
            <w:t>Link to other online properties: Portfolio/Website/Blog</w:t>
          </w:r>
        </w:p>
      </w:docPartBody>
    </w:docPart>
    <w:docPart>
      <w:docPartPr>
        <w:name w:val="D9E3CF8BE247564DAB09AD1B3413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90CF4-D559-BD46-BEF1-EF92C13676B8}"/>
      </w:docPartPr>
      <w:docPartBody>
        <w:p w:rsidR="00DF609B" w:rsidRDefault="00E70F5D">
          <w:pPr>
            <w:pStyle w:val="D9E3CF8BE247564DAB09AD1B341330AF"/>
          </w:pPr>
          <w:r>
            <w:t>Objective</w:t>
          </w:r>
        </w:p>
      </w:docPartBody>
    </w:docPart>
    <w:docPart>
      <w:docPartPr>
        <w:name w:val="C8709BD56EA3D14EB1024B779EC80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B249C-05CF-2C42-BFDE-4E8A49590B95}"/>
      </w:docPartPr>
      <w:docPartBody>
        <w:p w:rsidR="00DF609B" w:rsidRDefault="00E70F5D">
          <w:pPr>
            <w:pStyle w:val="C8709BD56EA3D14EB1024B779EC80907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3FDF42C117D22247BA18D1B018DD8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55B64-33F7-7E43-9398-8F46A5399ECC}"/>
      </w:docPartPr>
      <w:docPartBody>
        <w:p w:rsidR="00DF609B" w:rsidRDefault="00E70F5D">
          <w:pPr>
            <w:pStyle w:val="3FDF42C117D22247BA18D1B018DD8FE9"/>
          </w:pPr>
          <w:r>
            <w:t>Skills</w:t>
          </w:r>
        </w:p>
      </w:docPartBody>
    </w:docPart>
    <w:docPart>
      <w:docPartPr>
        <w:name w:val="20104AACCD20CC40A87D4CD21EAD9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B3AF9-413D-AE4C-AF4C-EC3533DFB109}"/>
      </w:docPartPr>
      <w:docPartBody>
        <w:p w:rsidR="00DF609B" w:rsidRDefault="00E70F5D">
          <w:pPr>
            <w:pStyle w:val="20104AACCD20CC40A87D4CD21EAD955B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06B3D339754FE64F92C0EC0429DDB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A2B7C-074E-9946-AC76-8AFEAC6966DB}"/>
      </w:docPartPr>
      <w:docPartBody>
        <w:p w:rsidR="00DF609B" w:rsidRDefault="00E70F5D">
          <w:pPr>
            <w:pStyle w:val="06B3D339754FE64F92C0EC0429DDBBA4"/>
          </w:pPr>
          <w:r w:rsidRPr="005152F2">
            <w:t>Experience</w:t>
          </w:r>
        </w:p>
      </w:docPartBody>
    </w:docPart>
    <w:docPart>
      <w:docPartPr>
        <w:name w:val="559BD0579CE8944EA496ABB13BC3F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9B54F-7190-CE47-9BAA-89F70D0BB555}"/>
      </w:docPartPr>
      <w:docPartBody>
        <w:p w:rsidR="00DF609B" w:rsidRDefault="00E70F5D">
          <w:pPr>
            <w:pStyle w:val="559BD0579CE8944EA496ABB13BC3F54C"/>
          </w:pPr>
          <w:r w:rsidRPr="0043426C">
            <w:t>Job Title/Company</w:t>
          </w:r>
        </w:p>
      </w:docPartBody>
    </w:docPart>
    <w:docPart>
      <w:docPartPr>
        <w:name w:val="965A28DA89A9AA44BF681237E30F1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5A204-AE6C-3A40-87DC-9D7AB7CFB0D1}"/>
      </w:docPartPr>
      <w:docPartBody>
        <w:p w:rsidR="00DF609B" w:rsidRDefault="00E70F5D">
          <w:pPr>
            <w:pStyle w:val="965A28DA89A9AA44BF681237E30F1E79"/>
          </w:pPr>
          <w:r>
            <w:t>Dates From – To</w:t>
          </w:r>
        </w:p>
      </w:docPartBody>
    </w:docPart>
    <w:docPart>
      <w:docPartPr>
        <w:name w:val="2FDCDABE8541FD4D81678286E69FB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DCBEE-ED77-AE4D-B758-D262F810E95C}"/>
      </w:docPartPr>
      <w:docPartBody>
        <w:p w:rsidR="00DF609B" w:rsidRDefault="00E70F5D">
          <w:pPr>
            <w:pStyle w:val="2FDCDABE8541FD4D81678286E69FB489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DBFBA1BFC164D04DBC438C0838D47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B900B-886D-5040-9FFF-23E6A85B6811}"/>
      </w:docPartPr>
      <w:docPartBody>
        <w:p w:rsidR="00DF609B" w:rsidRDefault="00E70F5D">
          <w:pPr>
            <w:pStyle w:val="DBFBA1BFC164D04DBC438C0838D47338"/>
          </w:pPr>
          <w:r w:rsidRPr="0043426C">
            <w:t>Job Title/Company</w:t>
          </w:r>
        </w:p>
      </w:docPartBody>
    </w:docPart>
    <w:docPart>
      <w:docPartPr>
        <w:name w:val="494BC429864E9F40A375973523E95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D8FB8-1779-314F-AD58-60880E715D28}"/>
      </w:docPartPr>
      <w:docPartBody>
        <w:p w:rsidR="00DF609B" w:rsidRDefault="00E70F5D">
          <w:pPr>
            <w:pStyle w:val="494BC429864E9F40A375973523E9580E"/>
          </w:pPr>
          <w:r>
            <w:t>Dates From – To</w:t>
          </w:r>
        </w:p>
      </w:docPartBody>
    </w:docPart>
    <w:docPart>
      <w:docPartPr>
        <w:name w:val="7E1E60F84E046644AD5EFF680F023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695CB-6C87-9B47-9ADA-EF7FA06EE5E8}"/>
      </w:docPartPr>
      <w:docPartBody>
        <w:p w:rsidR="00DF609B" w:rsidRDefault="00E70F5D">
          <w:pPr>
            <w:pStyle w:val="7E1E60F84E046644AD5EFF680F023393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4CD3CF084618DF41A93C7440571C4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E6453-9550-D14A-869A-18538CA13314}"/>
      </w:docPartPr>
      <w:docPartBody>
        <w:p w:rsidR="00DF609B" w:rsidRDefault="00E70F5D">
          <w:pPr>
            <w:pStyle w:val="4CD3CF084618DF41A93C7440571C42B3"/>
          </w:pPr>
          <w:r w:rsidRPr="005152F2">
            <w:t>Education</w:t>
          </w:r>
        </w:p>
      </w:docPartBody>
    </w:docPart>
    <w:docPart>
      <w:docPartPr>
        <w:name w:val="B44FEC1098BDAE49A8FDF4CBCBE47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3D6CD-CBA5-2942-BAA0-A4004DA2306B}"/>
      </w:docPartPr>
      <w:docPartBody>
        <w:p w:rsidR="00DF609B" w:rsidRDefault="00E70F5D">
          <w:pPr>
            <w:pStyle w:val="B44FEC1098BDAE49A8FDF4CBCBE47A25"/>
          </w:pPr>
          <w:r w:rsidRPr="0043426C">
            <w:t>Degree / Date Earned</w:t>
          </w:r>
        </w:p>
      </w:docPartBody>
    </w:docPart>
    <w:docPart>
      <w:docPartPr>
        <w:name w:val="B94B24A30A91314288D76F229462B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D5E37-329A-8949-BC93-BF99C921253A}"/>
      </w:docPartPr>
      <w:docPartBody>
        <w:p w:rsidR="00DF609B" w:rsidRDefault="00E70F5D">
          <w:pPr>
            <w:pStyle w:val="B94B24A30A91314288D76F229462B892"/>
          </w:pPr>
          <w:r w:rsidRPr="005152F2">
            <w:t>School</w:t>
          </w:r>
        </w:p>
      </w:docPartBody>
    </w:docPart>
    <w:docPart>
      <w:docPartPr>
        <w:name w:val="F66BBD024358B54CA0F28F424C5F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5DAF0-A666-D04B-B000-7394D6D368DD}"/>
      </w:docPartPr>
      <w:docPartBody>
        <w:p w:rsidR="00DF609B" w:rsidRDefault="00E70F5D">
          <w:pPr>
            <w:pStyle w:val="F66BBD024358B54CA0F28F424C5FD0A0"/>
          </w:pPr>
          <w:r w:rsidRPr="005152F2">
            <w:t>Volunteer Experience or Leadership</w:t>
          </w:r>
        </w:p>
      </w:docPartBody>
    </w:docPart>
    <w:docPart>
      <w:docPartPr>
        <w:name w:val="310C5624BB6C474AAA83B1F7ED990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E4C1C-A0F4-F84E-9F14-6806B9A2D654}"/>
      </w:docPartPr>
      <w:docPartBody>
        <w:p w:rsidR="00DF609B" w:rsidRDefault="00E70F5D">
          <w:pPr>
            <w:pStyle w:val="310C5624BB6C474AAA83B1F7ED990194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5D"/>
    <w:rsid w:val="00035F7F"/>
    <w:rsid w:val="00DF609B"/>
    <w:rsid w:val="00E7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CE90D3B21F2C4B8A31ED05C6BA9872">
    <w:name w:val="4FCE90D3B21F2C4B8A31ED05C6BA9872"/>
  </w:style>
  <w:style w:type="paragraph" w:customStyle="1" w:styleId="9E52FFF7F4C462438B17828FEBB22856">
    <w:name w:val="9E52FFF7F4C462438B17828FEBB22856"/>
  </w:style>
  <w:style w:type="paragraph" w:customStyle="1" w:styleId="2EBA22DCF75B964ABB6A61C6809C697A">
    <w:name w:val="2EBA22DCF75B964ABB6A61C6809C697A"/>
  </w:style>
  <w:style w:type="paragraph" w:customStyle="1" w:styleId="414093C9CA6FE244AB8039BF949F428B">
    <w:name w:val="414093C9CA6FE244AB8039BF949F428B"/>
  </w:style>
  <w:style w:type="paragraph" w:customStyle="1" w:styleId="45052ABCBE797C4D934122840F3FED5D">
    <w:name w:val="45052ABCBE797C4D934122840F3FED5D"/>
  </w:style>
  <w:style w:type="paragraph" w:customStyle="1" w:styleId="D9E3CF8BE247564DAB09AD1B341330AF">
    <w:name w:val="D9E3CF8BE247564DAB09AD1B341330AF"/>
  </w:style>
  <w:style w:type="paragraph" w:customStyle="1" w:styleId="C8709BD56EA3D14EB1024B779EC80907">
    <w:name w:val="C8709BD56EA3D14EB1024B779EC80907"/>
  </w:style>
  <w:style w:type="paragraph" w:customStyle="1" w:styleId="3FDF42C117D22247BA18D1B018DD8FE9">
    <w:name w:val="3FDF42C117D22247BA18D1B018DD8FE9"/>
  </w:style>
  <w:style w:type="paragraph" w:customStyle="1" w:styleId="20104AACCD20CC40A87D4CD21EAD955B">
    <w:name w:val="20104AACCD20CC40A87D4CD21EAD955B"/>
  </w:style>
  <w:style w:type="paragraph" w:customStyle="1" w:styleId="06B3D339754FE64F92C0EC0429DDBBA4">
    <w:name w:val="06B3D339754FE64F92C0EC0429DDBBA4"/>
  </w:style>
  <w:style w:type="paragraph" w:customStyle="1" w:styleId="559BD0579CE8944EA496ABB13BC3F54C">
    <w:name w:val="559BD0579CE8944EA496ABB13BC3F54C"/>
  </w:style>
  <w:style w:type="paragraph" w:customStyle="1" w:styleId="965A28DA89A9AA44BF681237E30F1E79">
    <w:name w:val="965A28DA89A9AA44BF681237E30F1E79"/>
  </w:style>
  <w:style w:type="paragraph" w:customStyle="1" w:styleId="2FDCDABE8541FD4D81678286E69FB489">
    <w:name w:val="2FDCDABE8541FD4D81678286E69FB489"/>
  </w:style>
  <w:style w:type="paragraph" w:customStyle="1" w:styleId="DBFBA1BFC164D04DBC438C0838D47338">
    <w:name w:val="DBFBA1BFC164D04DBC438C0838D47338"/>
  </w:style>
  <w:style w:type="paragraph" w:customStyle="1" w:styleId="494BC429864E9F40A375973523E9580E">
    <w:name w:val="494BC429864E9F40A375973523E9580E"/>
  </w:style>
  <w:style w:type="paragraph" w:customStyle="1" w:styleId="7E1E60F84E046644AD5EFF680F023393">
    <w:name w:val="7E1E60F84E046644AD5EFF680F023393"/>
  </w:style>
  <w:style w:type="paragraph" w:customStyle="1" w:styleId="4CD3CF084618DF41A93C7440571C42B3">
    <w:name w:val="4CD3CF084618DF41A93C7440571C42B3"/>
  </w:style>
  <w:style w:type="paragraph" w:customStyle="1" w:styleId="B44FEC1098BDAE49A8FDF4CBCBE47A25">
    <w:name w:val="B44FEC1098BDAE49A8FDF4CBCBE47A25"/>
  </w:style>
  <w:style w:type="paragraph" w:customStyle="1" w:styleId="B94B24A30A91314288D76F229462B892">
    <w:name w:val="B94B24A30A91314288D76F229462B892"/>
  </w:style>
  <w:style w:type="paragraph" w:customStyle="1" w:styleId="DBDFBA79D325F94D92CDC83B10139A98">
    <w:name w:val="DBDFBA79D325F94D92CDC83B10139A98"/>
  </w:style>
  <w:style w:type="paragraph" w:customStyle="1" w:styleId="F66BBD024358B54CA0F28F424C5FD0A0">
    <w:name w:val="F66BBD024358B54CA0F28F424C5FD0A0"/>
  </w:style>
  <w:style w:type="paragraph" w:customStyle="1" w:styleId="310C5624BB6C474AAA83B1F7ED990194">
    <w:name w:val="310C5624BB6C474AAA83B1F7ED9901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Person</dc:creator>
  <cp:keywords/>
  <dc:description/>
  <cp:lastModifiedBy>Anthony Penner</cp:lastModifiedBy>
  <cp:revision>2</cp:revision>
  <dcterms:created xsi:type="dcterms:W3CDTF">2020-02-16T22:38:00Z</dcterms:created>
  <dcterms:modified xsi:type="dcterms:W3CDTF">2020-02-16T22:51:00Z</dcterms:modified>
</cp:coreProperties>
</file>